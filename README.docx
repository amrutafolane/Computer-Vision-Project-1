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6CB5A" w14:textId="7C33A2A5" w:rsidR="00E97F1F" w:rsidRDefault="00F66130">
      <w:r>
        <w:t>Instructions for running the code:</w:t>
      </w:r>
    </w:p>
    <w:p w14:paraId="63F388D4" w14:textId="765A3629" w:rsidR="00F66130" w:rsidRDefault="00F66130">
      <w:r>
        <w:t>Navigate to the folder containing the code files and from the cmd/ terminal, type:</w:t>
      </w:r>
    </w:p>
    <w:p w14:paraId="7DDCB23C" w14:textId="77777777" w:rsidR="00AE5EFF" w:rsidRDefault="00AE5EFF"/>
    <w:p w14:paraId="3C0E12C0" w14:textId="6130EF8E" w:rsidR="00F66130" w:rsidRDefault="00F66130" w:rsidP="00F66130">
      <w:r>
        <w:t xml:space="preserve">For Question </w:t>
      </w:r>
      <w:r>
        <w:t>1</w:t>
      </w:r>
      <w:r>
        <w:t>:</w:t>
      </w:r>
    </w:p>
    <w:p w14:paraId="02F22420" w14:textId="4CA54496" w:rsidR="00F66130" w:rsidRDefault="00F66130" w:rsidP="00F66130">
      <w:r w:rsidRPr="00F66130">
        <w:t>python Cv_Proj1_Q</w:t>
      </w:r>
      <w:r>
        <w:t>1</w:t>
      </w:r>
      <w:r w:rsidRPr="00F66130">
        <w:t>.py 0.2 0.2 0.8 0.8 flower.jpg flowerOut_Q</w:t>
      </w:r>
      <w:r>
        <w:t>1</w:t>
      </w:r>
      <w:r w:rsidRPr="00F66130">
        <w:t>.jpg</w:t>
      </w:r>
    </w:p>
    <w:p w14:paraId="1E6080F8" w14:textId="3300BEF0" w:rsidR="00F66130" w:rsidRDefault="00F66130" w:rsidP="00F66130">
      <w:r w:rsidRPr="00F66130">
        <w:t>python Cv_Proj1_Q</w:t>
      </w:r>
      <w:r>
        <w:t>1</w:t>
      </w:r>
      <w:r w:rsidRPr="00F66130">
        <w:t>.py 0.2 0.2 0.8 0.8 horses.jpg horsesOut_Q</w:t>
      </w:r>
      <w:r>
        <w:t>1</w:t>
      </w:r>
      <w:r w:rsidRPr="00F66130">
        <w:t>.jpg</w:t>
      </w:r>
    </w:p>
    <w:p w14:paraId="00E49B79" w14:textId="77777777" w:rsidR="00F66130" w:rsidRDefault="00F66130"/>
    <w:p w14:paraId="6B6B0E6B" w14:textId="3FD5BB6F" w:rsidR="00F66130" w:rsidRDefault="00F66130">
      <w:r>
        <w:t>For Question 2:</w:t>
      </w:r>
    </w:p>
    <w:p w14:paraId="66706E2D" w14:textId="09642872" w:rsidR="00F66130" w:rsidRDefault="00F66130">
      <w:r w:rsidRPr="00F66130">
        <w:t>python Cv_Proj1_Q2.py 0.2 0.2 0.8 0.8 flower.jpg flowerOut_Q2.jpg</w:t>
      </w:r>
    </w:p>
    <w:p w14:paraId="57A81E1B" w14:textId="69244BC7" w:rsidR="00F66130" w:rsidRDefault="00F66130">
      <w:r w:rsidRPr="00F66130">
        <w:t>python Cv_Proj1_Q2.py 0.2 0.2 0.8 0.8 horses.jpg horsesOut_Q2.jpg</w:t>
      </w:r>
    </w:p>
    <w:p w14:paraId="307BFBEB" w14:textId="601790AF" w:rsidR="00862B4A" w:rsidRDefault="00862B4A"/>
    <w:p w14:paraId="0316661D" w14:textId="72ABF58D" w:rsidR="00862B4A" w:rsidRDefault="00862B4A">
      <w:r>
        <w:t>? How did I handle the divide by zero situations ?</w:t>
      </w:r>
    </w:p>
    <w:p w14:paraId="0E88B868" w14:textId="402E2B22" w:rsidR="00862B4A" w:rsidRDefault="00862B4A" w:rsidP="00862B4A">
      <w:pPr>
        <w:pStyle w:val="ListParagraph"/>
        <w:numPr>
          <w:ilvl w:val="0"/>
          <w:numId w:val="1"/>
        </w:numPr>
      </w:pPr>
      <w:r>
        <w:t>In such situations, I pre-assigned them to 0, and then reassigned them by putting the condition that if the denominator is not 0, then what values would the affected variables take.</w:t>
      </w:r>
    </w:p>
    <w:p w14:paraId="4639A126" w14:textId="7DA6D02C" w:rsidR="00862B4A" w:rsidRDefault="00587F10" w:rsidP="00862B4A">
      <w:r>
        <w:t>? Situations where the image looked bad ?</w:t>
      </w:r>
    </w:p>
    <w:p w14:paraId="038D16CF" w14:textId="36352DD8" w:rsidR="00587F10" w:rsidRDefault="00587F10" w:rsidP="00587F10">
      <w:pPr>
        <w:pStyle w:val="ListParagraph"/>
        <w:numPr>
          <w:ilvl w:val="0"/>
          <w:numId w:val="2"/>
        </w:numPr>
      </w:pPr>
      <w:r>
        <w:t>I usually tried the window 0.2 0.2 0.8 0.8, which was mostly the center of the image. However, when I made the entire image as a window, i.e. 0 0  1 1, the color of the output image became quite dark, some people might not like this photo effect. But, according to me, it made the image quite sharp</w:t>
      </w:r>
      <w:r w:rsidR="00EB51A8">
        <w:t xml:space="preserve"> with distinct borders.</w:t>
      </w:r>
      <w:bookmarkStart w:id="0" w:name="_GoBack"/>
      <w:bookmarkEnd w:id="0"/>
    </w:p>
    <w:sectPr w:rsidR="00587F1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12FF5" w14:textId="77777777" w:rsidR="00E0215C" w:rsidRDefault="00E0215C" w:rsidP="00A83B42">
      <w:pPr>
        <w:spacing w:after="0" w:line="240" w:lineRule="auto"/>
      </w:pPr>
      <w:r>
        <w:separator/>
      </w:r>
    </w:p>
  </w:endnote>
  <w:endnote w:type="continuationSeparator" w:id="0">
    <w:p w14:paraId="29D240DD" w14:textId="77777777" w:rsidR="00E0215C" w:rsidRDefault="00E0215C" w:rsidP="00A8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92814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FDD8E5" w14:textId="29B662D2" w:rsidR="00A83B42" w:rsidRDefault="00A83B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21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768775" w14:textId="77777777" w:rsidR="00A83B42" w:rsidRDefault="00A8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61BC1" w14:textId="77777777" w:rsidR="00E0215C" w:rsidRDefault="00E0215C" w:rsidP="00A83B42">
      <w:pPr>
        <w:spacing w:after="0" w:line="240" w:lineRule="auto"/>
      </w:pPr>
      <w:r>
        <w:separator/>
      </w:r>
    </w:p>
  </w:footnote>
  <w:footnote w:type="continuationSeparator" w:id="0">
    <w:p w14:paraId="03E11AC4" w14:textId="77777777" w:rsidR="00E0215C" w:rsidRDefault="00E0215C" w:rsidP="00A8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6D6FD" w14:textId="386A6D67" w:rsidR="00A83B42" w:rsidRDefault="00A83B42">
    <w:pPr>
      <w:pStyle w:val="Header"/>
    </w:pPr>
    <w:r>
      <w:t>CS 63</w:t>
    </w:r>
    <w:r w:rsidR="00982345">
      <w:t>84</w:t>
    </w:r>
    <w:r>
      <w:t xml:space="preserve">.001 </w:t>
    </w:r>
    <w:r w:rsidR="00982345">
      <w:t xml:space="preserve">CV   </w:t>
    </w:r>
    <w:r>
      <w:t xml:space="preserve">                                                                                                          Amruta Folane (ASF160130)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B6732"/>
    <w:multiLevelType w:val="hybridMultilevel"/>
    <w:tmpl w:val="629C93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71902"/>
    <w:multiLevelType w:val="hybridMultilevel"/>
    <w:tmpl w:val="C3EA5B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TQyNjS0NDa0MDE1NbdQ0lEKTi0uzszPAykwqQUA0emL/iwAAAA="/>
  </w:docVars>
  <w:rsids>
    <w:rsidRoot w:val="00F66130"/>
    <w:rsid w:val="00003E7E"/>
    <w:rsid w:val="003E397D"/>
    <w:rsid w:val="003E7EF3"/>
    <w:rsid w:val="00462B22"/>
    <w:rsid w:val="00587F10"/>
    <w:rsid w:val="007A13A4"/>
    <w:rsid w:val="00862B4A"/>
    <w:rsid w:val="0096153E"/>
    <w:rsid w:val="00982345"/>
    <w:rsid w:val="00A83B42"/>
    <w:rsid w:val="00AE5EFF"/>
    <w:rsid w:val="00E0215C"/>
    <w:rsid w:val="00E97F1F"/>
    <w:rsid w:val="00EB51A8"/>
    <w:rsid w:val="00F46410"/>
    <w:rsid w:val="00F66130"/>
    <w:rsid w:val="00FB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0871"/>
  <w15:chartTrackingRefBased/>
  <w15:docId w15:val="{6FB938D5-932B-4B5C-AF7C-42B8B728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B42"/>
  </w:style>
  <w:style w:type="paragraph" w:styleId="Footer">
    <w:name w:val="footer"/>
    <w:basedOn w:val="Normal"/>
    <w:link w:val="FooterChar"/>
    <w:uiPriority w:val="99"/>
    <w:unhideWhenUsed/>
    <w:rsid w:val="00A83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B42"/>
  </w:style>
  <w:style w:type="paragraph" w:styleId="ListParagraph">
    <w:name w:val="List Paragraph"/>
    <w:basedOn w:val="Normal"/>
    <w:uiPriority w:val="34"/>
    <w:qFormat/>
    <w:rsid w:val="00862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ruta%20Folane\Documents\Custom%20Office%20Templates\HCI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HCITemplate.dotx</Template>
  <TotalTime>10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folane</dc:creator>
  <cp:keywords/>
  <dc:description/>
  <cp:lastModifiedBy>Folane, Amruta</cp:lastModifiedBy>
  <cp:revision>5</cp:revision>
  <dcterms:created xsi:type="dcterms:W3CDTF">2018-02-21T22:52:00Z</dcterms:created>
  <dcterms:modified xsi:type="dcterms:W3CDTF">2018-02-21T23:02:00Z</dcterms:modified>
</cp:coreProperties>
</file>